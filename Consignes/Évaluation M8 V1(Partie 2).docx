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F79DE" w14:textId="75A87EC6" w:rsidR="00D16FF8" w:rsidRDefault="00347D8A">
      <w:pPr>
        <w:pStyle w:val="Titre1"/>
      </w:pPr>
      <w:r>
        <w:t xml:space="preserve">Évaluation : </w:t>
      </w:r>
      <w:r w:rsidR="00AB78C3">
        <w:t>Les bases des langages « web client »</w:t>
      </w:r>
    </w:p>
    <w:p w14:paraId="5C1461CC" w14:textId="14F8B04B" w:rsidR="00AB78C3" w:rsidRDefault="00AB78C3">
      <w:pPr>
        <w:pStyle w:val="Titre1"/>
      </w:pPr>
    </w:p>
    <w:p w14:paraId="238FF747" w14:textId="4A5DEF8F" w:rsidR="00AB78C3" w:rsidRPr="00F65E87" w:rsidRDefault="00AB78C3">
      <w:pPr>
        <w:pStyle w:val="Titre1"/>
      </w:pPr>
      <w:r>
        <w:t xml:space="preserve">Partie </w:t>
      </w:r>
      <w:r w:rsidR="00745BAD">
        <w:t>2</w:t>
      </w:r>
      <w:r>
        <w:t xml:space="preserve"> : </w:t>
      </w:r>
      <w:r w:rsidR="00745BAD">
        <w:t>Exercices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e premier tableau comporte des informations sur le test, dont l’instructeur, le nom, la classe et la période. Le deuxième tableau comporte la date"/>
      </w:tblPr>
      <w:tblGrid>
        <w:gridCol w:w="1601"/>
        <w:gridCol w:w="3012"/>
        <w:gridCol w:w="1088"/>
        <w:gridCol w:w="3460"/>
      </w:tblGrid>
      <w:tr w:rsidR="00D16FF8" w:rsidRPr="00F65E87" w14:paraId="46088364" w14:textId="77777777" w:rsidTr="001836FE">
        <w:trPr>
          <w:jc w:val="center"/>
        </w:trPr>
        <w:tc>
          <w:tcPr>
            <w:tcW w:w="1555" w:type="dxa"/>
            <w:tcBorders>
              <w:bottom w:val="single" w:sz="12" w:space="0" w:color="7F7F7F" w:themeColor="text1" w:themeTint="80"/>
            </w:tcBorders>
          </w:tcPr>
          <w:p w14:paraId="40131CEE" w14:textId="77777777" w:rsidR="00F65E87" w:rsidRPr="00F65E87" w:rsidRDefault="00664C4D" w:rsidP="00A26BCF">
            <w:pPr>
              <w:pStyle w:val="Titre2"/>
            </w:pPr>
            <w:sdt>
              <w:sdtPr>
                <w:alias w:val="Nom :"/>
                <w:tag w:val="Nom :"/>
                <w:id w:val="1974629918"/>
                <w:placeholder>
                  <w:docPart w:val="DB497A527B2B4D50A3589252B441A93C"/>
                </w:placeholder>
                <w:temporary/>
                <w:showingPlcHdr/>
              </w:sdtPr>
              <w:sdtEndPr/>
              <w:sdtContent>
                <w:r w:rsidR="00A26BCF" w:rsidRPr="00F65E87">
                  <w:rPr>
                    <w:lang w:bidi="fr-FR"/>
                  </w:rPr>
                  <w:t>Nom</w:t>
                </w:r>
              </w:sdtContent>
            </w:sdt>
            <w:r w:rsidR="007A4A56">
              <w:t>/Prénom</w:t>
            </w:r>
          </w:p>
        </w:tc>
        <w:tc>
          <w:tcPr>
            <w:tcW w:w="2968" w:type="dxa"/>
            <w:tcBorders>
              <w:bottom w:val="single" w:sz="12" w:space="0" w:color="7F7F7F" w:themeColor="text1" w:themeTint="80"/>
            </w:tcBorders>
          </w:tcPr>
          <w:p w14:paraId="3849A3CA" w14:textId="77777777" w:rsidR="00D16FF8" w:rsidRPr="00F65E87" w:rsidRDefault="00D16FF8" w:rsidP="004B4ED7"/>
        </w:tc>
        <w:tc>
          <w:tcPr>
            <w:tcW w:w="1072" w:type="dxa"/>
            <w:tcBorders>
              <w:bottom w:val="single" w:sz="12" w:space="0" w:color="7F7F7F" w:themeColor="text1" w:themeTint="80"/>
            </w:tcBorders>
          </w:tcPr>
          <w:p w14:paraId="7C1D413D" w14:textId="77777777" w:rsidR="00D16FF8" w:rsidRPr="00F65E87" w:rsidRDefault="007A4A56" w:rsidP="00A26BCF">
            <w:pPr>
              <w:pStyle w:val="Titre2"/>
            </w:pPr>
            <w:r>
              <w:t>Filière</w:t>
            </w:r>
          </w:p>
        </w:tc>
        <w:tc>
          <w:tcPr>
            <w:tcW w:w="3410" w:type="dxa"/>
            <w:tcBorders>
              <w:bottom w:val="single" w:sz="12" w:space="0" w:color="7F7F7F" w:themeColor="text1" w:themeTint="80"/>
            </w:tcBorders>
          </w:tcPr>
          <w:p w14:paraId="095CBE98" w14:textId="77777777" w:rsidR="00D16FF8" w:rsidRPr="00F65E87" w:rsidRDefault="007A4A56" w:rsidP="004B4ED7">
            <w:r>
              <w:t>ABC DEV</w:t>
            </w:r>
            <w:r w:rsidR="00F11622">
              <w:t xml:space="preserve"> 1911</w:t>
            </w:r>
          </w:p>
        </w:tc>
      </w:tr>
      <w:tr w:rsidR="00D16FF8" w:rsidRPr="00F65E87" w14:paraId="4B1B3A6D" w14:textId="77777777" w:rsidTr="001836FE">
        <w:trPr>
          <w:jc w:val="center"/>
        </w:trPr>
        <w:tc>
          <w:tcPr>
            <w:tcW w:w="1555" w:type="dxa"/>
            <w:tcBorders>
              <w:top w:val="single" w:sz="12" w:space="0" w:color="7F7F7F" w:themeColor="text1" w:themeTint="80"/>
            </w:tcBorders>
          </w:tcPr>
          <w:p w14:paraId="4FA579AE" w14:textId="77777777" w:rsidR="00D16FF8" w:rsidRPr="00F65E87" w:rsidRDefault="006E63A3" w:rsidP="00A26BCF">
            <w:pPr>
              <w:pStyle w:val="Titre2"/>
            </w:pPr>
            <w:r>
              <w:t>Formateur</w:t>
            </w:r>
          </w:p>
        </w:tc>
        <w:tc>
          <w:tcPr>
            <w:tcW w:w="2968" w:type="dxa"/>
            <w:tcBorders>
              <w:top w:val="single" w:sz="12" w:space="0" w:color="7F7F7F" w:themeColor="text1" w:themeTint="80"/>
            </w:tcBorders>
          </w:tcPr>
          <w:p w14:paraId="1A39E6B3" w14:textId="77777777" w:rsidR="00D16FF8" w:rsidRPr="00F65E87" w:rsidRDefault="007A4A56" w:rsidP="004B4ED7">
            <w:r>
              <w:t xml:space="preserve">K </w:t>
            </w:r>
            <w:proofErr w:type="spellStart"/>
            <w:r>
              <w:t>Charih</w:t>
            </w:r>
            <w:proofErr w:type="spellEnd"/>
          </w:p>
        </w:tc>
        <w:tc>
          <w:tcPr>
            <w:tcW w:w="1072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3A541661" w14:textId="77777777" w:rsidR="00D16FF8" w:rsidRPr="00F65E87" w:rsidRDefault="00664C4D" w:rsidP="00A26BCF">
            <w:pPr>
              <w:pStyle w:val="Titre2"/>
            </w:pPr>
            <w:sdt>
              <w:sdtPr>
                <w:alias w:val="Période :"/>
                <w:tag w:val="Période :"/>
                <w:id w:val="-443624008"/>
                <w:placeholder>
                  <w:docPart w:val="112DAF4785EA42D0A0611009D5EE8276"/>
                </w:placeholder>
                <w:temporary/>
                <w:showingPlcHdr/>
              </w:sdtPr>
              <w:sdtEndPr/>
              <w:sdtContent>
                <w:r w:rsidR="00A26BCF" w:rsidRPr="00F65E87">
                  <w:rPr>
                    <w:lang w:bidi="fr-FR"/>
                  </w:rPr>
                  <w:t>Période</w:t>
                </w:r>
              </w:sdtContent>
            </w:sdt>
          </w:p>
        </w:tc>
        <w:tc>
          <w:tcPr>
            <w:tcW w:w="3410" w:type="dxa"/>
            <w:tcBorders>
              <w:top w:val="single" w:sz="12" w:space="0" w:color="7F7F7F" w:themeColor="text1" w:themeTint="80"/>
            </w:tcBorders>
          </w:tcPr>
          <w:p w14:paraId="46EB474D" w14:textId="62BB0FEF" w:rsidR="00D16FF8" w:rsidRPr="00F65E87" w:rsidRDefault="00AB78C3" w:rsidP="004B4ED7">
            <w:r>
              <w:t>24</w:t>
            </w:r>
            <w:r w:rsidR="0039269F">
              <w:t>/</w:t>
            </w:r>
            <w:r>
              <w:t>02</w:t>
            </w:r>
            <w:r w:rsidR="00347D8A">
              <w:t>/20</w:t>
            </w:r>
            <w:r>
              <w:t>20</w:t>
            </w:r>
            <w:r w:rsidR="00347D8A">
              <w:t xml:space="preserve"> -&gt; 1</w:t>
            </w:r>
            <w:r>
              <w:t>5</w:t>
            </w:r>
            <w:r w:rsidR="00347D8A">
              <w:t>/0</w:t>
            </w:r>
            <w:r>
              <w:t>3</w:t>
            </w:r>
            <w:r w:rsidR="00347D8A">
              <w:t>/2020</w:t>
            </w:r>
          </w:p>
        </w:tc>
      </w:tr>
    </w:tbl>
    <w:tbl>
      <w:tblPr>
        <w:tblStyle w:val="Grilledetableauclaire1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e premier tableau comporte des informations sur le test, dont l’instructeur, le nom, la classe et la période. Le deuxième tableau comporte la date"/>
      </w:tblPr>
      <w:tblGrid>
        <w:gridCol w:w="1582"/>
        <w:gridCol w:w="7579"/>
      </w:tblGrid>
      <w:tr w:rsidR="004B4ED7" w:rsidRPr="00F65E87" w14:paraId="5EEC3517" w14:textId="77777777" w:rsidTr="001836FE">
        <w:trPr>
          <w:jc w:val="center"/>
        </w:trPr>
        <w:sdt>
          <w:sdtPr>
            <w:alias w:val="Date :"/>
            <w:tag w:val="Date :"/>
            <w:id w:val="-155149727"/>
            <w:placeholder>
              <w:docPart w:val="6F09A9D49D2643D3B62CC8BFF045D743"/>
            </w:placeholder>
            <w:temporary/>
            <w:showingPlcHdr/>
          </w:sdtPr>
          <w:sdtEndPr/>
          <w:sdtContent>
            <w:tc>
              <w:tcPr>
                <w:tcW w:w="1555" w:type="dxa"/>
              </w:tcPr>
              <w:p w14:paraId="6E9D3F30" w14:textId="77777777" w:rsidR="004B4ED7" w:rsidRPr="00F65E87" w:rsidRDefault="00A26BCF" w:rsidP="00F65E87">
                <w:pPr>
                  <w:pStyle w:val="Titre2"/>
                  <w:spacing w:after="120" w:line="276" w:lineRule="auto"/>
                  <w:outlineLvl w:val="1"/>
                </w:pPr>
                <w:r w:rsidRPr="00F65E87">
                  <w:rPr>
                    <w:lang w:bidi="fr-FR"/>
                  </w:rPr>
                  <w:t>Date</w:t>
                </w:r>
              </w:p>
            </w:tc>
          </w:sdtContent>
        </w:sdt>
        <w:tc>
          <w:tcPr>
            <w:tcW w:w="7450" w:type="dxa"/>
          </w:tcPr>
          <w:p w14:paraId="218DFB3E" w14:textId="2E19BD58" w:rsidR="004B4ED7" w:rsidRPr="00F65E87" w:rsidRDefault="00AB78C3" w:rsidP="00F65E87">
            <w:pPr>
              <w:spacing w:after="120" w:line="276" w:lineRule="auto"/>
            </w:pPr>
            <w:r>
              <w:t>17</w:t>
            </w:r>
            <w:r w:rsidR="00E03CF9">
              <w:t>/0</w:t>
            </w:r>
            <w:r>
              <w:t>3</w:t>
            </w:r>
            <w:r w:rsidR="00347D8A">
              <w:t>/2020</w:t>
            </w:r>
          </w:p>
        </w:tc>
      </w:tr>
    </w:tbl>
    <w:p w14:paraId="65E0B26E" w14:textId="48653C96" w:rsidR="00E03CF9" w:rsidRDefault="00E03CF9">
      <w:pPr>
        <w:pStyle w:val="Instructions"/>
      </w:pPr>
      <w:bookmarkStart w:id="0" w:name="_GoBack"/>
      <w:bookmarkEnd w:id="0"/>
    </w:p>
    <w:p w14:paraId="56184B64" w14:textId="4895F348" w:rsidR="008A7AB6" w:rsidRDefault="00745BAD" w:rsidP="003B142D">
      <w:pPr>
        <w:pStyle w:val="Titre3"/>
      </w:pPr>
      <w:r>
        <w:t>Exercice</w:t>
      </w:r>
      <w:r w:rsidR="003B142D">
        <w:t xml:space="preserve"> XML</w:t>
      </w:r>
      <w:r>
        <w:t xml:space="preserve"> : Le système </w:t>
      </w:r>
      <w:r w:rsidRPr="003B142D">
        <w:t>solaire</w:t>
      </w:r>
    </w:p>
    <w:p w14:paraId="49FCBAA9" w14:textId="0A51ACC1" w:rsidR="00745BAD" w:rsidRDefault="005A4E3A" w:rsidP="00745BAD">
      <w:r>
        <w:t>En utilisant le tableau suivant, représenter les informations qu’il contient dans un document XML.</w:t>
      </w:r>
    </w:p>
    <w:p w14:paraId="677DE05F" w14:textId="5DC0DD59" w:rsidR="005A4E3A" w:rsidRDefault="005A4E3A" w:rsidP="00745BAD"/>
    <w:p w14:paraId="14D838AE" w14:textId="29465434" w:rsidR="00745BAD" w:rsidRPr="00745BAD" w:rsidRDefault="00D412C5" w:rsidP="00745BAD">
      <w:r>
        <w:rPr>
          <w:noProof/>
        </w:rPr>
        <w:drawing>
          <wp:inline distT="0" distB="0" distL="0" distR="0" wp14:anchorId="0A1918A0" wp14:editId="6EB231B4">
            <wp:extent cx="5640070" cy="23456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FAE0" w14:textId="28532F8C" w:rsidR="00BC271D" w:rsidRDefault="00BC271D" w:rsidP="000B163B">
      <w:pPr>
        <w:rPr>
          <w:rFonts w:ascii="Consolas" w:hAnsi="Consolas"/>
        </w:rPr>
      </w:pPr>
    </w:p>
    <w:p w14:paraId="3B341589" w14:textId="2487A698" w:rsidR="003B142D" w:rsidRDefault="003B142D" w:rsidP="003B142D">
      <w:pPr>
        <w:pStyle w:val="Titre3"/>
      </w:pPr>
      <w:r>
        <w:t xml:space="preserve">Exercice </w:t>
      </w:r>
      <w:r>
        <w:t>HTML</w:t>
      </w:r>
      <w:r>
        <w:t> : Le système solaire</w:t>
      </w:r>
    </w:p>
    <w:p w14:paraId="78C26296" w14:textId="19740402" w:rsidR="005F093C" w:rsidRDefault="005F093C" w:rsidP="005F093C">
      <w:r>
        <w:t>Représenter le tableau de l’exercice précédent en HTML/CSS</w:t>
      </w:r>
      <w:r w:rsidR="0047525B">
        <w:t>(3 premières lignes)</w:t>
      </w:r>
      <w:r w:rsidR="00275DA0">
        <w:t>.</w:t>
      </w:r>
    </w:p>
    <w:p w14:paraId="1A53CEFA" w14:textId="79EA1142" w:rsidR="003B142D" w:rsidRDefault="003B142D" w:rsidP="000B163B">
      <w:pPr>
        <w:rPr>
          <w:rFonts w:ascii="Consolas" w:hAnsi="Consolas"/>
        </w:rPr>
      </w:pPr>
    </w:p>
    <w:p w14:paraId="03ACB578" w14:textId="1A36C536" w:rsidR="007C01E6" w:rsidRDefault="007C01E6" w:rsidP="007C01E6">
      <w:pPr>
        <w:pStyle w:val="Titre3"/>
      </w:pPr>
      <w:r>
        <w:lastRenderedPageBreak/>
        <w:t xml:space="preserve">Exercice HTML : </w:t>
      </w:r>
      <w:r>
        <w:t>Connexion</w:t>
      </w:r>
    </w:p>
    <w:p w14:paraId="13BA6309" w14:textId="24986EE1" w:rsidR="007C01E6" w:rsidRDefault="007C01E6" w:rsidP="007C01E6">
      <w:r>
        <w:t xml:space="preserve">Représenter le </w:t>
      </w:r>
      <w:r>
        <w:t>formulaire suivant</w:t>
      </w:r>
      <w:r>
        <w:t xml:space="preserve"> en HTML/CSS</w:t>
      </w:r>
      <w:r>
        <w:t> :</w:t>
      </w:r>
    </w:p>
    <w:p w14:paraId="06E2846F" w14:textId="1E9CAB8D" w:rsidR="007C01E6" w:rsidRDefault="007C01E6" w:rsidP="007C01E6">
      <w:r>
        <w:rPr>
          <w:noProof/>
        </w:rPr>
        <w:drawing>
          <wp:inline distT="0" distB="0" distL="0" distR="0" wp14:anchorId="7B6E02AF" wp14:editId="4669DD56">
            <wp:extent cx="3648075" cy="43529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4AB" w14:textId="77777777" w:rsidR="007C01E6" w:rsidRDefault="007C01E6" w:rsidP="007C01E6"/>
    <w:p w14:paraId="23A5184D" w14:textId="1E4141C3" w:rsidR="007C01E6" w:rsidRPr="000B163B" w:rsidRDefault="007C01E6" w:rsidP="000B163B">
      <w:pPr>
        <w:rPr>
          <w:rFonts w:ascii="Consolas" w:hAnsi="Consolas"/>
        </w:rPr>
      </w:pPr>
    </w:p>
    <w:sectPr w:rsidR="007C01E6" w:rsidRPr="000B163B" w:rsidSect="00422029">
      <w:footerReference w:type="default" r:id="rId10"/>
      <w:headerReference w:type="first" r:id="rId11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26DF9" w14:textId="77777777" w:rsidR="00664C4D" w:rsidRDefault="00664C4D">
      <w:pPr>
        <w:spacing w:before="0" w:after="0" w:line="240" w:lineRule="auto"/>
      </w:pPr>
      <w:r>
        <w:separator/>
      </w:r>
    </w:p>
  </w:endnote>
  <w:endnote w:type="continuationSeparator" w:id="0">
    <w:p w14:paraId="265E0808" w14:textId="77777777" w:rsidR="00664C4D" w:rsidRDefault="00664C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5CBE7" w14:textId="77777777" w:rsidR="00D16FF8" w:rsidRDefault="004B4ED7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019BF">
      <w:rPr>
        <w:noProof/>
        <w:lang w:bidi="fr-FR"/>
      </w:rPr>
      <w:t>8</w:t>
    </w:r>
    <w:r>
      <w:rPr>
        <w:lang w:bidi="fr-FR"/>
      </w:rPr>
      <w:fldChar w:fldCharType="end"/>
    </w:r>
    <w:r>
      <w:rPr>
        <w:lang w:bidi="fr-FR"/>
      </w:rPr>
      <w:t xml:space="preserve"> sur </w:t>
    </w:r>
    <w:r w:rsidR="00664C4D">
      <w:fldChar w:fldCharType="begin"/>
    </w:r>
    <w:r w:rsidR="00664C4D">
      <w:instrText xml:space="preserve"> NUMPAGES  \* Arabic  \* MERGEFORMAT </w:instrText>
    </w:r>
    <w:r w:rsidR="00664C4D">
      <w:fldChar w:fldCharType="separate"/>
    </w:r>
    <w:r w:rsidR="00F019BF">
      <w:rPr>
        <w:noProof/>
        <w:lang w:bidi="fr-FR"/>
      </w:rPr>
      <w:t>10</w:t>
    </w:r>
    <w:r w:rsidR="00664C4D"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ED6F8" w14:textId="77777777" w:rsidR="00664C4D" w:rsidRDefault="00664C4D">
      <w:pPr>
        <w:spacing w:before="0" w:after="0" w:line="240" w:lineRule="auto"/>
      </w:pPr>
      <w:r>
        <w:separator/>
      </w:r>
    </w:p>
  </w:footnote>
  <w:footnote w:type="continuationSeparator" w:id="0">
    <w:p w14:paraId="12F9CC07" w14:textId="77777777" w:rsidR="00664C4D" w:rsidRDefault="00664C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9A937" w14:textId="7C541D8D" w:rsidR="001479D6" w:rsidRDefault="001479D6" w:rsidP="001479D6">
    <w:pPr>
      <w:pStyle w:val="En-tte"/>
      <w:ind w:left="7200"/>
    </w:pPr>
    <w:r w:rsidRPr="001479D6">
      <w:rPr>
        <w:noProof/>
        <w:lang w:eastAsia="fr-FR"/>
      </w:rPr>
      <w:drawing>
        <wp:inline distT="0" distB="0" distL="0" distR="0" wp14:anchorId="41FEAEEC" wp14:editId="74DB8A0A">
          <wp:extent cx="1847849" cy="1285875"/>
          <wp:effectExtent l="0" t="0" r="63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8108" cy="1286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90660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FF04BF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22E7C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9E114B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6B679F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17F02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10541C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325CE8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2C22D8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0C4A9D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724A48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DC6BB9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8D1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2B237E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E3261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F2B9F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50458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7239D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D7D5F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4570A6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5659E2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C7A1F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13F50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21659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70F4C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C0C90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A1E6A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554288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0F12FA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FA4CCD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64609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456A7C"/>
    <w:multiLevelType w:val="hybridMultilevel"/>
    <w:tmpl w:val="290066AC"/>
    <w:lvl w:ilvl="0" w:tplc="4568156A">
      <w:start w:val="1"/>
      <w:numFmt w:val="decimal"/>
      <w:pStyle w:val="Titre3"/>
      <w:lvlText w:val="%1."/>
      <w:lvlJc w:val="left"/>
      <w:pPr>
        <w:ind w:left="43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2" w15:restartNumberingAfterBreak="0">
    <w:nsid w:val="6EDB0785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74E42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723C8B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75364A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32324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B02D5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5D2514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774B46"/>
    <w:multiLevelType w:val="hybridMultilevel"/>
    <w:tmpl w:val="054ED6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0"/>
  </w:num>
  <w:num w:numId="13">
    <w:abstractNumId w:val="38"/>
  </w:num>
  <w:num w:numId="14">
    <w:abstractNumId w:val="39"/>
  </w:num>
  <w:num w:numId="15">
    <w:abstractNumId w:val="37"/>
  </w:num>
  <w:num w:numId="16">
    <w:abstractNumId w:val="25"/>
  </w:num>
  <w:num w:numId="17">
    <w:abstractNumId w:val="44"/>
  </w:num>
  <w:num w:numId="18">
    <w:abstractNumId w:val="21"/>
  </w:num>
  <w:num w:numId="19">
    <w:abstractNumId w:val="16"/>
  </w:num>
  <w:num w:numId="20">
    <w:abstractNumId w:val="22"/>
  </w:num>
  <w:num w:numId="21">
    <w:abstractNumId w:val="23"/>
  </w:num>
  <w:num w:numId="22">
    <w:abstractNumId w:val="26"/>
  </w:num>
  <w:num w:numId="23">
    <w:abstractNumId w:val="42"/>
  </w:num>
  <w:num w:numId="24">
    <w:abstractNumId w:val="11"/>
  </w:num>
  <w:num w:numId="25">
    <w:abstractNumId w:val="28"/>
  </w:num>
  <w:num w:numId="26">
    <w:abstractNumId w:val="47"/>
  </w:num>
  <w:num w:numId="27">
    <w:abstractNumId w:val="18"/>
  </w:num>
  <w:num w:numId="28">
    <w:abstractNumId w:val="17"/>
  </w:num>
  <w:num w:numId="29">
    <w:abstractNumId w:val="36"/>
  </w:num>
  <w:num w:numId="30">
    <w:abstractNumId w:val="40"/>
  </w:num>
  <w:num w:numId="31">
    <w:abstractNumId w:val="34"/>
  </w:num>
  <w:num w:numId="32">
    <w:abstractNumId w:val="43"/>
  </w:num>
  <w:num w:numId="33">
    <w:abstractNumId w:val="45"/>
  </w:num>
  <w:num w:numId="34">
    <w:abstractNumId w:val="10"/>
  </w:num>
  <w:num w:numId="35">
    <w:abstractNumId w:val="33"/>
  </w:num>
  <w:num w:numId="36">
    <w:abstractNumId w:val="29"/>
  </w:num>
  <w:num w:numId="37">
    <w:abstractNumId w:val="46"/>
  </w:num>
  <w:num w:numId="38">
    <w:abstractNumId w:val="27"/>
  </w:num>
  <w:num w:numId="39">
    <w:abstractNumId w:val="15"/>
  </w:num>
  <w:num w:numId="40">
    <w:abstractNumId w:val="49"/>
  </w:num>
  <w:num w:numId="41">
    <w:abstractNumId w:val="48"/>
  </w:num>
  <w:num w:numId="42">
    <w:abstractNumId w:val="14"/>
  </w:num>
  <w:num w:numId="43">
    <w:abstractNumId w:val="20"/>
  </w:num>
  <w:num w:numId="44">
    <w:abstractNumId w:val="35"/>
  </w:num>
  <w:num w:numId="45">
    <w:abstractNumId w:val="24"/>
  </w:num>
  <w:num w:numId="46">
    <w:abstractNumId w:val="31"/>
  </w:num>
  <w:num w:numId="47">
    <w:abstractNumId w:val="32"/>
  </w:num>
  <w:num w:numId="48">
    <w:abstractNumId w:val="19"/>
  </w:num>
  <w:num w:numId="49">
    <w:abstractNumId w:val="12"/>
  </w:num>
  <w:num w:numId="50">
    <w:abstractNumId w:val="13"/>
  </w:num>
  <w:num w:numId="51">
    <w:abstractNumId w:val="41"/>
    <w:lvlOverride w:ilvl="0">
      <w:startOverride w:val="1"/>
    </w:lvlOverride>
  </w:num>
  <w:num w:numId="52">
    <w:abstractNumId w:val="41"/>
    <w:lvlOverride w:ilvl="0">
      <w:startOverride w:val="1"/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A56"/>
    <w:rsid w:val="00004640"/>
    <w:rsid w:val="0000514D"/>
    <w:rsid w:val="00012D45"/>
    <w:rsid w:val="00016CC7"/>
    <w:rsid w:val="000454FB"/>
    <w:rsid w:val="000619D5"/>
    <w:rsid w:val="00071D97"/>
    <w:rsid w:val="00081524"/>
    <w:rsid w:val="00097ECD"/>
    <w:rsid w:val="000A00CC"/>
    <w:rsid w:val="000A6DC5"/>
    <w:rsid w:val="000B163B"/>
    <w:rsid w:val="000B5799"/>
    <w:rsid w:val="000B5FF0"/>
    <w:rsid w:val="000D1DB1"/>
    <w:rsid w:val="000D541E"/>
    <w:rsid w:val="00104151"/>
    <w:rsid w:val="00112B00"/>
    <w:rsid w:val="001208A4"/>
    <w:rsid w:val="00137800"/>
    <w:rsid w:val="001479D6"/>
    <w:rsid w:val="00152BD3"/>
    <w:rsid w:val="00154EE1"/>
    <w:rsid w:val="00163BF5"/>
    <w:rsid w:val="0018240E"/>
    <w:rsid w:val="001836FE"/>
    <w:rsid w:val="00183790"/>
    <w:rsid w:val="00191B56"/>
    <w:rsid w:val="001A1B14"/>
    <w:rsid w:val="001C2305"/>
    <w:rsid w:val="001C348C"/>
    <w:rsid w:val="001C4416"/>
    <w:rsid w:val="001D2122"/>
    <w:rsid w:val="001D5A4F"/>
    <w:rsid w:val="001E1F0D"/>
    <w:rsid w:val="001F713F"/>
    <w:rsid w:val="00202F2C"/>
    <w:rsid w:val="002223EA"/>
    <w:rsid w:val="002300C3"/>
    <w:rsid w:val="00234864"/>
    <w:rsid w:val="00251F7C"/>
    <w:rsid w:val="00261955"/>
    <w:rsid w:val="00263416"/>
    <w:rsid w:val="00270AE1"/>
    <w:rsid w:val="0027272E"/>
    <w:rsid w:val="00275DA0"/>
    <w:rsid w:val="00275EB4"/>
    <w:rsid w:val="00277DC4"/>
    <w:rsid w:val="002A05E7"/>
    <w:rsid w:val="002A5495"/>
    <w:rsid w:val="002B2582"/>
    <w:rsid w:val="002B26DC"/>
    <w:rsid w:val="002C7A33"/>
    <w:rsid w:val="002D5074"/>
    <w:rsid w:val="002F2DA5"/>
    <w:rsid w:val="003062D3"/>
    <w:rsid w:val="003210CB"/>
    <w:rsid w:val="00321356"/>
    <w:rsid w:val="0033412B"/>
    <w:rsid w:val="00341C15"/>
    <w:rsid w:val="00347D8A"/>
    <w:rsid w:val="003549B1"/>
    <w:rsid w:val="00372602"/>
    <w:rsid w:val="00386C9F"/>
    <w:rsid w:val="0039269F"/>
    <w:rsid w:val="003A2D21"/>
    <w:rsid w:val="003B142D"/>
    <w:rsid w:val="003C6D6B"/>
    <w:rsid w:val="003D6B32"/>
    <w:rsid w:val="003F6865"/>
    <w:rsid w:val="004001BE"/>
    <w:rsid w:val="00422029"/>
    <w:rsid w:val="00473A88"/>
    <w:rsid w:val="0047525B"/>
    <w:rsid w:val="00481968"/>
    <w:rsid w:val="0048203E"/>
    <w:rsid w:val="00494233"/>
    <w:rsid w:val="00497A74"/>
    <w:rsid w:val="004A76DC"/>
    <w:rsid w:val="004B0413"/>
    <w:rsid w:val="004B4ED7"/>
    <w:rsid w:val="004C052F"/>
    <w:rsid w:val="004C0B9A"/>
    <w:rsid w:val="004C314D"/>
    <w:rsid w:val="004D42FB"/>
    <w:rsid w:val="004D5B03"/>
    <w:rsid w:val="004E0612"/>
    <w:rsid w:val="00500EA5"/>
    <w:rsid w:val="0050715B"/>
    <w:rsid w:val="00514F18"/>
    <w:rsid w:val="00517B29"/>
    <w:rsid w:val="00533984"/>
    <w:rsid w:val="005357B5"/>
    <w:rsid w:val="00544082"/>
    <w:rsid w:val="00545C90"/>
    <w:rsid w:val="005534A5"/>
    <w:rsid w:val="00564A31"/>
    <w:rsid w:val="00571939"/>
    <w:rsid w:val="0057447A"/>
    <w:rsid w:val="00583DD0"/>
    <w:rsid w:val="00584080"/>
    <w:rsid w:val="005851DE"/>
    <w:rsid w:val="0058559F"/>
    <w:rsid w:val="005863E8"/>
    <w:rsid w:val="005906AF"/>
    <w:rsid w:val="005A442E"/>
    <w:rsid w:val="005A4CB7"/>
    <w:rsid w:val="005A4E3A"/>
    <w:rsid w:val="005B13CB"/>
    <w:rsid w:val="005D066E"/>
    <w:rsid w:val="005D1A49"/>
    <w:rsid w:val="005D6E30"/>
    <w:rsid w:val="005E4F75"/>
    <w:rsid w:val="005F093C"/>
    <w:rsid w:val="005F6E4C"/>
    <w:rsid w:val="005F7BA5"/>
    <w:rsid w:val="00605DAA"/>
    <w:rsid w:val="00622C07"/>
    <w:rsid w:val="00622FB4"/>
    <w:rsid w:val="00625CB4"/>
    <w:rsid w:val="006279BB"/>
    <w:rsid w:val="00636B86"/>
    <w:rsid w:val="0064078D"/>
    <w:rsid w:val="006471F6"/>
    <w:rsid w:val="00654B82"/>
    <w:rsid w:val="00656A53"/>
    <w:rsid w:val="0065741F"/>
    <w:rsid w:val="00664C4D"/>
    <w:rsid w:val="00675B76"/>
    <w:rsid w:val="0067776E"/>
    <w:rsid w:val="006956BD"/>
    <w:rsid w:val="006A1418"/>
    <w:rsid w:val="006B4E98"/>
    <w:rsid w:val="006B664C"/>
    <w:rsid w:val="006C0F5D"/>
    <w:rsid w:val="006C445E"/>
    <w:rsid w:val="006D2858"/>
    <w:rsid w:val="006E2643"/>
    <w:rsid w:val="006E63A3"/>
    <w:rsid w:val="006F1AFE"/>
    <w:rsid w:val="00700F53"/>
    <w:rsid w:val="0070346A"/>
    <w:rsid w:val="00703EE4"/>
    <w:rsid w:val="00722560"/>
    <w:rsid w:val="00736FCA"/>
    <w:rsid w:val="0074253D"/>
    <w:rsid w:val="00745BAD"/>
    <w:rsid w:val="00761E47"/>
    <w:rsid w:val="00762022"/>
    <w:rsid w:val="0078504C"/>
    <w:rsid w:val="007877E6"/>
    <w:rsid w:val="00792B9C"/>
    <w:rsid w:val="007948AB"/>
    <w:rsid w:val="007A2BD7"/>
    <w:rsid w:val="007A4A56"/>
    <w:rsid w:val="007B5641"/>
    <w:rsid w:val="007C01E6"/>
    <w:rsid w:val="007C0BF1"/>
    <w:rsid w:val="007D0E04"/>
    <w:rsid w:val="007D347A"/>
    <w:rsid w:val="007D3F86"/>
    <w:rsid w:val="007D553E"/>
    <w:rsid w:val="007D5DB6"/>
    <w:rsid w:val="007F783D"/>
    <w:rsid w:val="007F7B41"/>
    <w:rsid w:val="008028AA"/>
    <w:rsid w:val="008200EF"/>
    <w:rsid w:val="00843B3B"/>
    <w:rsid w:val="008508F9"/>
    <w:rsid w:val="00851646"/>
    <w:rsid w:val="0087085F"/>
    <w:rsid w:val="00875D7F"/>
    <w:rsid w:val="00876E91"/>
    <w:rsid w:val="00883415"/>
    <w:rsid w:val="008A7AB6"/>
    <w:rsid w:val="008B1C1A"/>
    <w:rsid w:val="008B7C14"/>
    <w:rsid w:val="008D0DE6"/>
    <w:rsid w:val="008D177A"/>
    <w:rsid w:val="008D4E67"/>
    <w:rsid w:val="008D7928"/>
    <w:rsid w:val="008F617F"/>
    <w:rsid w:val="00901DBB"/>
    <w:rsid w:val="0091403B"/>
    <w:rsid w:val="0092603D"/>
    <w:rsid w:val="009368C1"/>
    <w:rsid w:val="0094302C"/>
    <w:rsid w:val="00943CD8"/>
    <w:rsid w:val="0094534D"/>
    <w:rsid w:val="00965451"/>
    <w:rsid w:val="0097631D"/>
    <w:rsid w:val="00980BF9"/>
    <w:rsid w:val="00982418"/>
    <w:rsid w:val="00982DAC"/>
    <w:rsid w:val="00986BCB"/>
    <w:rsid w:val="00992F6A"/>
    <w:rsid w:val="009A14C7"/>
    <w:rsid w:val="009A684A"/>
    <w:rsid w:val="009A7E61"/>
    <w:rsid w:val="009B522B"/>
    <w:rsid w:val="009F3247"/>
    <w:rsid w:val="009F6CE3"/>
    <w:rsid w:val="00A16B7D"/>
    <w:rsid w:val="00A26BCF"/>
    <w:rsid w:val="00A46A27"/>
    <w:rsid w:val="00A564E9"/>
    <w:rsid w:val="00A577C7"/>
    <w:rsid w:val="00A605D8"/>
    <w:rsid w:val="00A67B3B"/>
    <w:rsid w:val="00A73290"/>
    <w:rsid w:val="00A87CC2"/>
    <w:rsid w:val="00A90581"/>
    <w:rsid w:val="00AB6299"/>
    <w:rsid w:val="00AB78C3"/>
    <w:rsid w:val="00AC0C42"/>
    <w:rsid w:val="00AE6AAE"/>
    <w:rsid w:val="00B131C7"/>
    <w:rsid w:val="00B1573C"/>
    <w:rsid w:val="00B16AC0"/>
    <w:rsid w:val="00B16E4D"/>
    <w:rsid w:val="00B36EC8"/>
    <w:rsid w:val="00B418A5"/>
    <w:rsid w:val="00B52EC6"/>
    <w:rsid w:val="00B54073"/>
    <w:rsid w:val="00B5632B"/>
    <w:rsid w:val="00B61A0C"/>
    <w:rsid w:val="00B82558"/>
    <w:rsid w:val="00B8542B"/>
    <w:rsid w:val="00B8679F"/>
    <w:rsid w:val="00BA4BC8"/>
    <w:rsid w:val="00BB6A8A"/>
    <w:rsid w:val="00BC271D"/>
    <w:rsid w:val="00BC486B"/>
    <w:rsid w:val="00BD69C1"/>
    <w:rsid w:val="00BE4BAA"/>
    <w:rsid w:val="00BF1FE5"/>
    <w:rsid w:val="00C12DDC"/>
    <w:rsid w:val="00C2053C"/>
    <w:rsid w:val="00C20EDC"/>
    <w:rsid w:val="00C27833"/>
    <w:rsid w:val="00C44D97"/>
    <w:rsid w:val="00C56D36"/>
    <w:rsid w:val="00C77AB8"/>
    <w:rsid w:val="00CD18F9"/>
    <w:rsid w:val="00CD7508"/>
    <w:rsid w:val="00CE3323"/>
    <w:rsid w:val="00CE44DD"/>
    <w:rsid w:val="00CF61F2"/>
    <w:rsid w:val="00CF6233"/>
    <w:rsid w:val="00CF731E"/>
    <w:rsid w:val="00D16FF8"/>
    <w:rsid w:val="00D35DFE"/>
    <w:rsid w:val="00D408E1"/>
    <w:rsid w:val="00D412C5"/>
    <w:rsid w:val="00D4222E"/>
    <w:rsid w:val="00D43FBC"/>
    <w:rsid w:val="00D47358"/>
    <w:rsid w:val="00D47E0F"/>
    <w:rsid w:val="00D843EE"/>
    <w:rsid w:val="00D84AC0"/>
    <w:rsid w:val="00D9081A"/>
    <w:rsid w:val="00D954D7"/>
    <w:rsid w:val="00D97D24"/>
    <w:rsid w:val="00DA2DEE"/>
    <w:rsid w:val="00DB673E"/>
    <w:rsid w:val="00DC7A65"/>
    <w:rsid w:val="00DD121A"/>
    <w:rsid w:val="00DD4E6E"/>
    <w:rsid w:val="00DE749A"/>
    <w:rsid w:val="00DF7DF8"/>
    <w:rsid w:val="00E03CF9"/>
    <w:rsid w:val="00E264AD"/>
    <w:rsid w:val="00E26BF6"/>
    <w:rsid w:val="00E2732B"/>
    <w:rsid w:val="00E362D8"/>
    <w:rsid w:val="00E37D8C"/>
    <w:rsid w:val="00E52EE8"/>
    <w:rsid w:val="00E56C24"/>
    <w:rsid w:val="00E63C37"/>
    <w:rsid w:val="00E6420A"/>
    <w:rsid w:val="00E67E15"/>
    <w:rsid w:val="00E7590E"/>
    <w:rsid w:val="00EF143F"/>
    <w:rsid w:val="00EF387D"/>
    <w:rsid w:val="00EF61B2"/>
    <w:rsid w:val="00EF6BA6"/>
    <w:rsid w:val="00F019BF"/>
    <w:rsid w:val="00F11622"/>
    <w:rsid w:val="00F1359C"/>
    <w:rsid w:val="00F30674"/>
    <w:rsid w:val="00F30E50"/>
    <w:rsid w:val="00F3255B"/>
    <w:rsid w:val="00F40BBB"/>
    <w:rsid w:val="00F65E87"/>
    <w:rsid w:val="00F65FF6"/>
    <w:rsid w:val="00F70E09"/>
    <w:rsid w:val="00F92727"/>
    <w:rsid w:val="00FA1559"/>
    <w:rsid w:val="00FA301C"/>
    <w:rsid w:val="00FC1B79"/>
    <w:rsid w:val="00FC1EB9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E8891C"/>
  <w15:docId w15:val="{8A3CE72A-5388-4A25-95B8-A7FFA8B4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Titre1">
    <w:name w:val="heading 1"/>
    <w:basedOn w:val="Normal"/>
    <w:link w:val="Titre1C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2DAC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2DA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eddepage">
    <w:name w:val="footer"/>
    <w:basedOn w:val="Normal"/>
    <w:link w:val="PieddepageC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50715B"/>
    <w:rPr>
      <w:color w:val="1F4E79" w:themeColor="accent1" w:themeShade="80"/>
    </w:rPr>
  </w:style>
  <w:style w:type="paragraph" w:styleId="En-tte">
    <w:name w:val="header"/>
    <w:basedOn w:val="Normal"/>
    <w:link w:val="En-tteCar"/>
    <w:uiPriority w:val="99"/>
    <w:unhideWhenUsed/>
    <w:rsid w:val="00622C07"/>
    <w:pPr>
      <w:spacing w:before="0" w:after="0" w:line="240" w:lineRule="auto"/>
    </w:pPr>
  </w:style>
  <w:style w:type="table" w:customStyle="1" w:styleId="TableauGrille1Clair1">
    <w:name w:val="Tableau Grille 1 Clair1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customStyle="1" w:styleId="Grilledetableauclaire1">
    <w:name w:val="Grille de tableau claire1"/>
    <w:basedOn w:val="Tableau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622C07"/>
  </w:style>
  <w:style w:type="character" w:customStyle="1" w:styleId="Titre4Car">
    <w:name w:val="Titre 4 Car"/>
    <w:basedOn w:val="Policepardfaut"/>
    <w:link w:val="Titre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6B32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152BD3"/>
  </w:style>
  <w:style w:type="paragraph" w:styleId="Normalcentr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52BD3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52BD3"/>
  </w:style>
  <w:style w:type="paragraph" w:styleId="Corpsdetexte2">
    <w:name w:val="Body Text 2"/>
    <w:basedOn w:val="Normal"/>
    <w:link w:val="Corpsdetexte2Car"/>
    <w:uiPriority w:val="99"/>
    <w:semiHidden/>
    <w:unhideWhenUsed/>
    <w:rsid w:val="00152BD3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152BD3"/>
  </w:style>
  <w:style w:type="paragraph" w:styleId="Corpsdetexte3">
    <w:name w:val="Body Text 3"/>
    <w:basedOn w:val="Normal"/>
    <w:link w:val="Corpsdetexte3Car"/>
    <w:uiPriority w:val="99"/>
    <w:semiHidden/>
    <w:unhideWhenUsed/>
    <w:rsid w:val="003D6B32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D6B32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152BD3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152BD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152BD3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152BD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152BD3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152BD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152BD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D6B32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152BD3"/>
  </w:style>
  <w:style w:type="table" w:styleId="Grillecouleur">
    <w:name w:val="Colorful Grid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D6B3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6B3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6B3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6B32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152BD3"/>
  </w:style>
  <w:style w:type="character" w:customStyle="1" w:styleId="DateCar">
    <w:name w:val="Date Car"/>
    <w:basedOn w:val="Policepardfaut"/>
    <w:link w:val="Date"/>
    <w:uiPriority w:val="99"/>
    <w:semiHidden/>
    <w:rsid w:val="00152BD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D6B32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152BD3"/>
  </w:style>
  <w:style w:type="character" w:styleId="Accentuation">
    <w:name w:val="Emphasis"/>
    <w:basedOn w:val="Policepardfaut"/>
    <w:uiPriority w:val="20"/>
    <w:semiHidden/>
    <w:unhideWhenUsed/>
    <w:qFormat/>
    <w:rsid w:val="00152BD3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152BD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D6B32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152BD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6B32"/>
    <w:rPr>
      <w:szCs w:val="20"/>
    </w:rPr>
  </w:style>
  <w:style w:type="table" w:customStyle="1" w:styleId="TableauGrille1Clair-Accentuation11">
    <w:name w:val="Tableau Grille 1 Clair - Accentuation 1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152BD3"/>
  </w:style>
  <w:style w:type="paragraph" w:styleId="AdresseHTML">
    <w:name w:val="HTML Address"/>
    <w:basedOn w:val="Normal"/>
    <w:link w:val="AdresseHTMLC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152BD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152BD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152BD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6B32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152BD3"/>
    <w:rPr>
      <w:i/>
      <w:iCs/>
    </w:rPr>
  </w:style>
  <w:style w:type="character" w:styleId="Lienhypertexte">
    <w:name w:val="Hyperlink"/>
    <w:basedOn w:val="Policepardfaut"/>
    <w:uiPriority w:val="99"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605D8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152BD3"/>
  </w:style>
  <w:style w:type="paragraph" w:styleId="Liste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customStyle="1" w:styleId="TableauListe1Clair1">
    <w:name w:val="Tableau Liste 1 Clair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D6B32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152BD3"/>
  </w:style>
  <w:style w:type="character" w:styleId="Numrodepage">
    <w:name w:val="page number"/>
    <w:basedOn w:val="Policepardfaut"/>
    <w:uiPriority w:val="99"/>
    <w:semiHidden/>
    <w:unhideWhenUsed/>
    <w:rsid w:val="00152BD3"/>
  </w:style>
  <w:style w:type="table" w:customStyle="1" w:styleId="Tableausimple11">
    <w:name w:val="Tableau simple 11"/>
    <w:basedOn w:val="Tableau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D6B32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605D8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152BD3"/>
  </w:style>
  <w:style w:type="character" w:customStyle="1" w:styleId="SalutationsCar">
    <w:name w:val="Salutations Car"/>
    <w:basedOn w:val="Policepardfaut"/>
    <w:link w:val="Salutations"/>
    <w:uiPriority w:val="99"/>
    <w:semiHidden/>
    <w:rsid w:val="00152BD3"/>
  </w:style>
  <w:style w:type="paragraph" w:styleId="Signature">
    <w:name w:val="Signature"/>
    <w:basedOn w:val="Normal"/>
    <w:link w:val="Signature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152BD3"/>
  </w:style>
  <w:style w:type="character" w:styleId="lev">
    <w:name w:val="Strong"/>
    <w:basedOn w:val="Policepardfaut"/>
    <w:uiPriority w:val="22"/>
    <w:semiHidden/>
    <w:unhideWhenUsed/>
    <w:qFormat/>
    <w:rsid w:val="00152BD3"/>
    <w:rPr>
      <w:b/>
      <w:bCs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3D6B32"/>
    <w:rPr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75B76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6E2643"/>
    <w:rPr>
      <w:color w:val="808080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35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7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80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8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07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_cha\AppData\Local\Packages\Microsoft.Office.Desktop_8wekyb3d8bbwe\LocalCache\Roaming\Microsoft\Templates\Test%20avec%20questions%20&#224;%20d&#233;velop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97A527B2B4D50A3589252B441A9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FE92B2-3B34-445C-80D4-0F9AB35E7905}"/>
      </w:docPartPr>
      <w:docPartBody>
        <w:p w:rsidR="008C6726" w:rsidRDefault="008146BC">
          <w:pPr>
            <w:pStyle w:val="DB497A527B2B4D50A3589252B441A93C"/>
          </w:pPr>
          <w:r w:rsidRPr="00F65E87">
            <w:rPr>
              <w:lang w:bidi="fr-FR"/>
            </w:rPr>
            <w:t>Nom</w:t>
          </w:r>
        </w:p>
      </w:docPartBody>
    </w:docPart>
    <w:docPart>
      <w:docPartPr>
        <w:name w:val="112DAF4785EA42D0A0611009D5EE82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6A7B44-BC46-4B5F-AC06-FADDC4E09FA6}"/>
      </w:docPartPr>
      <w:docPartBody>
        <w:p w:rsidR="008C6726" w:rsidRDefault="008146BC">
          <w:pPr>
            <w:pStyle w:val="112DAF4785EA42D0A0611009D5EE8276"/>
          </w:pPr>
          <w:r w:rsidRPr="00F65E87">
            <w:rPr>
              <w:lang w:bidi="fr-FR"/>
            </w:rPr>
            <w:t>Période</w:t>
          </w:r>
        </w:p>
      </w:docPartBody>
    </w:docPart>
    <w:docPart>
      <w:docPartPr>
        <w:name w:val="6F09A9D49D2643D3B62CC8BFF045D7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5B5CDE-47D4-4BF5-8231-DB16DF8FBC32}"/>
      </w:docPartPr>
      <w:docPartBody>
        <w:p w:rsidR="008C6726" w:rsidRDefault="008146BC">
          <w:pPr>
            <w:pStyle w:val="6F09A9D49D2643D3B62CC8BFF045D743"/>
          </w:pPr>
          <w:r w:rsidRPr="00F65E87">
            <w:rPr>
              <w:lang w:bidi="fr-FR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949"/>
    <w:rsid w:val="00161195"/>
    <w:rsid w:val="00163DD5"/>
    <w:rsid w:val="00186DD5"/>
    <w:rsid w:val="004620D3"/>
    <w:rsid w:val="0066084F"/>
    <w:rsid w:val="008146BC"/>
    <w:rsid w:val="008C6726"/>
    <w:rsid w:val="00BA6689"/>
    <w:rsid w:val="00E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F0939F38AD4ABF9C2B080A7D23E6D0">
    <w:name w:val="2EF0939F38AD4ABF9C2B080A7D23E6D0"/>
  </w:style>
  <w:style w:type="paragraph" w:customStyle="1" w:styleId="DB497A527B2B4D50A3589252B441A93C">
    <w:name w:val="DB497A527B2B4D50A3589252B441A93C"/>
  </w:style>
  <w:style w:type="paragraph" w:customStyle="1" w:styleId="D682B3897D02406D83A1A86EB965BCCE">
    <w:name w:val="D682B3897D02406D83A1A86EB965BCCE"/>
  </w:style>
  <w:style w:type="paragraph" w:customStyle="1" w:styleId="8997B1129CC84F44BE2F4D8FC662CD60">
    <w:name w:val="8997B1129CC84F44BE2F4D8FC662CD60"/>
  </w:style>
  <w:style w:type="paragraph" w:customStyle="1" w:styleId="8255839252124D84A6532572AF2F2716">
    <w:name w:val="8255839252124D84A6532572AF2F2716"/>
  </w:style>
  <w:style w:type="paragraph" w:customStyle="1" w:styleId="D7014FA8752E48E6913CE71E1A363422">
    <w:name w:val="D7014FA8752E48E6913CE71E1A363422"/>
  </w:style>
  <w:style w:type="paragraph" w:customStyle="1" w:styleId="F9E8E452170B400D9410775011A91532">
    <w:name w:val="F9E8E452170B400D9410775011A91532"/>
  </w:style>
  <w:style w:type="paragraph" w:customStyle="1" w:styleId="112DAF4785EA42D0A0611009D5EE8276">
    <w:name w:val="112DAF4785EA42D0A0611009D5EE8276"/>
  </w:style>
  <w:style w:type="paragraph" w:customStyle="1" w:styleId="3160A3DA4D8A4DF7A6580E2D8E387D02">
    <w:name w:val="3160A3DA4D8A4DF7A6580E2D8E387D02"/>
  </w:style>
  <w:style w:type="paragraph" w:customStyle="1" w:styleId="6F09A9D49D2643D3B62CC8BFF045D743">
    <w:name w:val="6F09A9D49D2643D3B62CC8BFF045D743"/>
  </w:style>
  <w:style w:type="paragraph" w:customStyle="1" w:styleId="57396C85A1D3498EB850CC7E5638F9F0">
    <w:name w:val="57396C85A1D3498EB850CC7E5638F9F0"/>
  </w:style>
  <w:style w:type="paragraph" w:customStyle="1" w:styleId="39B248C3625844E79C9054AB3B530D1D">
    <w:name w:val="39B248C3625844E79C9054AB3B530D1D"/>
  </w:style>
  <w:style w:type="paragraph" w:customStyle="1" w:styleId="4AD4BFD5158B488685F6A2293EDBCF72">
    <w:name w:val="4AD4BFD5158B488685F6A2293EDBCF72"/>
  </w:style>
  <w:style w:type="paragraph" w:customStyle="1" w:styleId="130E849CD3F34AAFB92421A4BE96FADF">
    <w:name w:val="130E849CD3F34AAFB92421A4BE96FADF"/>
  </w:style>
  <w:style w:type="paragraph" w:customStyle="1" w:styleId="37C9335810B045638D6692457DAC0DB0">
    <w:name w:val="37C9335810B045638D6692457DAC0DB0"/>
  </w:style>
  <w:style w:type="paragraph" w:customStyle="1" w:styleId="A0CEF6A3FAAB4C1BA03859C7DC6015FE">
    <w:name w:val="A0CEF6A3FAAB4C1BA03859C7DC6015FE"/>
  </w:style>
  <w:style w:type="paragraph" w:customStyle="1" w:styleId="DE2822D0E57F436B9A0DF3FCAC6928AB">
    <w:name w:val="DE2822D0E57F436B9A0DF3FCAC6928AB"/>
  </w:style>
  <w:style w:type="paragraph" w:customStyle="1" w:styleId="4D4940E959E24CBA986E137FCAD56A3D">
    <w:name w:val="4D4940E959E24CBA986E137FCAD56A3D"/>
  </w:style>
  <w:style w:type="paragraph" w:customStyle="1" w:styleId="5E8CCAF52A9D467CA2CCDCE6509CA3EB">
    <w:name w:val="5E8CCAF52A9D467CA2CCDCE6509CA3EB"/>
  </w:style>
  <w:style w:type="paragraph" w:customStyle="1" w:styleId="C16EAFEA9F8B4D5680A8BBA290DF6A6D">
    <w:name w:val="C16EAFEA9F8B4D5680A8BBA290DF6A6D"/>
  </w:style>
  <w:style w:type="paragraph" w:customStyle="1" w:styleId="AF8E02DD74274C08968A3E13670A6E5B">
    <w:name w:val="AF8E02DD74274C08968A3E13670A6E5B"/>
  </w:style>
  <w:style w:type="paragraph" w:customStyle="1" w:styleId="4450F98939F54D369CB012177E2EF96A">
    <w:name w:val="4450F98939F54D369CB012177E2EF96A"/>
  </w:style>
  <w:style w:type="paragraph" w:customStyle="1" w:styleId="007F0529E8DA4514AA548E15572ED9BF">
    <w:name w:val="007F0529E8DA4514AA548E15572ED9BF"/>
    <w:rsid w:val="00EF7949"/>
  </w:style>
  <w:style w:type="paragraph" w:customStyle="1" w:styleId="990C453997FB4516AC46B6EA8AA0282F">
    <w:name w:val="990C453997FB4516AC46B6EA8AA0282F"/>
    <w:rsid w:val="00EF7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73B30-AA40-4052-9FDF-AEAF32F6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avec questions à développer.dotx</Template>
  <TotalTime>1011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Khalil CHARIH</dc:creator>
  <cp:lastModifiedBy>Khalil CHARIH</cp:lastModifiedBy>
  <cp:revision>125</cp:revision>
  <cp:lastPrinted>2020-03-15T13:58:00Z</cp:lastPrinted>
  <dcterms:created xsi:type="dcterms:W3CDTF">2020-01-19T09:37:00Z</dcterms:created>
  <dcterms:modified xsi:type="dcterms:W3CDTF">2020-03-15T21:40:00Z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